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79E" w:rsidRDefault="004C579E">
      <w:pPr>
        <w:pStyle w:val="ContactInfo"/>
      </w:pPr>
    </w:p>
    <w:p w:rsidR="004C579E" w:rsidRDefault="00342175">
      <w:pPr>
        <w:pStyle w:val="ContactInfo"/>
      </w:pPr>
      <w:r>
        <w:t>1749 N Vulcan Ave. #5, Encinitas, CA 92024</w:t>
      </w:r>
    </w:p>
    <w:p w:rsidR="004C579E" w:rsidRDefault="00342175">
      <w:pPr>
        <w:pStyle w:val="ContactInfo"/>
      </w:pPr>
      <w:r>
        <w:t>760-519-8207</w:t>
      </w:r>
    </w:p>
    <w:p w:rsidR="004C579E" w:rsidRDefault="00342175">
      <w:pPr>
        <w:pStyle w:val="ContactInfo"/>
        <w:rPr>
          <w:rStyle w:val="Emphasis"/>
        </w:rPr>
      </w:pPr>
      <w:r>
        <w:rPr>
          <w:rStyle w:val="Emphasis"/>
        </w:rPr>
        <w:t>Jbwilliams84@gmail.com</w:t>
      </w:r>
    </w:p>
    <w:sdt>
      <w:sdtPr>
        <w:alias w:val="Your Name"/>
        <w:tag w:val=""/>
        <w:id w:val="-574512284"/>
        <w:placeholder>
          <w:docPart w:val="2220D771F64C4FBE83C4DB831381874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4C579E" w:rsidRDefault="00342175">
          <w:pPr>
            <w:pStyle w:val="Name"/>
          </w:pPr>
          <w:r>
            <w:t>Jake Williams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852914" w:rsidTr="00852914">
        <w:tc>
          <w:tcPr>
            <w:tcW w:w="1778" w:type="dxa"/>
          </w:tcPr>
          <w:p w:rsidR="00852914" w:rsidRDefault="00852914">
            <w:pPr>
              <w:pStyle w:val="Heading1"/>
            </w:pPr>
            <w:r>
              <w:t>Professional Achievements</w:t>
            </w:r>
          </w:p>
        </w:tc>
        <w:tc>
          <w:tcPr>
            <w:tcW w:w="472" w:type="dxa"/>
          </w:tcPr>
          <w:p w:rsidR="00852914" w:rsidRDefault="00852914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893809163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115948845"/>
                  <w:placeholder>
                    <w:docPart w:val="3CFFB14FB6964C249FEA7A14AB3FAEDF"/>
                  </w:placeholder>
                  <w15:repeatingSectionItem/>
                </w:sdtPr>
                <w:sdtContent>
                  <w:p w:rsidR="00852914" w:rsidRDefault="00852914">
                    <w:pPr>
                      <w:pStyle w:val="Heading2"/>
                    </w:pPr>
                    <w:r>
                      <w:t>Council-certified microbial investigator (cmi)</w:t>
                    </w:r>
                  </w:p>
                  <w:p w:rsidR="00852914" w:rsidRDefault="00852914">
                    <w:pPr>
                      <w:pStyle w:val="ResumeText"/>
                    </w:pPr>
                    <w:r>
                      <w:t>License 1511014</w:t>
                    </w:r>
                  </w:p>
                  <w:p w:rsidR="00852914" w:rsidRDefault="00852914">
                    <w:pPr>
                      <w:pStyle w:val="ResumeText"/>
                    </w:pPr>
                    <w:r>
                      <w:t>American Council for Accredited Certification</w:t>
                    </w:r>
                  </w:p>
                  <w:p w:rsidR="00852914" w:rsidRDefault="00852914">
                    <w:pPr>
                      <w:pStyle w:val="ResumeText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589460404"/>
                  <w:placeholder>
                    <w:docPart w:val="3CFFB14FB6964C249FEA7A14AB3FAEDF"/>
                  </w:placeholder>
                  <w15:repeatingSectionItem/>
                </w:sdtPr>
                <w:sdtContent>
                  <w:p w:rsidR="00852914" w:rsidRDefault="00852914">
                    <w:pPr>
                      <w:pStyle w:val="Heading2"/>
                    </w:pPr>
                    <w:r>
                      <w:t>Certified asbestos consultant (CAC)</w:t>
                    </w:r>
                  </w:p>
                  <w:p w:rsidR="00852914" w:rsidRDefault="00852914">
                    <w:pPr>
                      <w:pStyle w:val="ResumeText"/>
                    </w:pPr>
                    <w:r>
                      <w:t>License 16-5629</w:t>
                    </w:r>
                  </w:p>
                  <w:p w:rsidR="00852914" w:rsidRDefault="00852914">
                    <w:pPr>
                      <w:pStyle w:val="ResumeText"/>
                    </w:pPr>
                    <w:r>
                      <w:t>Department of Occupational Safety and Health</w:t>
                    </w:r>
                  </w:p>
                  <w:p w:rsidR="00852914" w:rsidRDefault="00852914">
                    <w:pPr>
                      <w:pStyle w:val="ResumeText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40278136"/>
                  <w:placeholder>
                    <w:docPart w:val="3CFFB14FB6964C249FEA7A14AB3FAEDF"/>
                  </w:placeholder>
                  <w15:repeatingSectionItem/>
                </w:sdtPr>
                <w:sdtContent>
                  <w:p w:rsidR="00852914" w:rsidRDefault="00852914">
                    <w:pPr>
                      <w:pStyle w:val="Heading2"/>
                    </w:pPr>
                    <w:r>
                      <w:t>lead-related construction sampling technician (lrc-st)</w:t>
                    </w:r>
                  </w:p>
                  <w:p w:rsidR="00852914" w:rsidRDefault="00852914">
                    <w:pPr>
                      <w:pStyle w:val="ResumeText"/>
                    </w:pPr>
                    <w:r>
                      <w:t>License 25388</w:t>
                    </w:r>
                  </w:p>
                  <w:p w:rsidR="00852914" w:rsidRDefault="00852914">
                    <w:pPr>
                      <w:pStyle w:val="ResumeText"/>
                    </w:pPr>
                    <w:r>
                      <w:t>California Department of Public Health</w:t>
                    </w:r>
                  </w:p>
                  <w:p w:rsidR="00852914" w:rsidRDefault="00852914">
                    <w:pPr>
                      <w:pStyle w:val="ResumeText"/>
                    </w:pPr>
                  </w:p>
                  <w:p w:rsidR="00852914" w:rsidRPr="002A5089" w:rsidRDefault="00852914">
                    <w:pPr>
                      <w:pStyle w:val="ResumeText"/>
                      <w:rPr>
                        <w:b/>
                      </w:rPr>
                    </w:pPr>
                    <w:r w:rsidRPr="002A5089">
                      <w:rPr>
                        <w:b/>
                      </w:rPr>
                      <w:t>NIOSH 582 PCM MICROSCOPE EQUIVALENCY</w:t>
                    </w:r>
                  </w:p>
                  <w:p w:rsidR="00852914" w:rsidRDefault="00852914" w:rsidP="00342175">
                    <w:r>
                      <w:t>National Institute of Occupational Safety and Health</w:t>
                    </w:r>
                  </w:p>
                </w:sdtContent>
              </w:sdt>
            </w:sdtContent>
          </w:sdt>
        </w:tc>
      </w:tr>
      <w:tr w:rsidR="00852914" w:rsidTr="00852914">
        <w:tc>
          <w:tcPr>
            <w:tcW w:w="1778" w:type="dxa"/>
          </w:tcPr>
          <w:p w:rsidR="00852914" w:rsidRDefault="00852914">
            <w:pPr>
              <w:pStyle w:val="Heading1"/>
            </w:pPr>
            <w:r>
              <w:t>Skills</w:t>
            </w:r>
          </w:p>
        </w:tc>
        <w:tc>
          <w:tcPr>
            <w:tcW w:w="472" w:type="dxa"/>
          </w:tcPr>
          <w:p w:rsidR="00852914" w:rsidRDefault="00852914"/>
        </w:tc>
        <w:tc>
          <w:tcPr>
            <w:tcW w:w="7830" w:type="dxa"/>
          </w:tcPr>
          <w:sdt>
            <w:sdtPr>
              <w:id w:val="-115983246"/>
              <w15:repeatingSection/>
            </w:sdtPr>
            <w:sdtContent>
              <w:sdt>
                <w:sdtPr>
                  <w:id w:val="919904910"/>
                  <w:placeholder>
                    <w:docPart w:val="3D288AE0B03C4C9F9BA1D004807B28D1"/>
                  </w:placeholder>
                  <w15:repeatingSectionItem/>
                </w:sdtPr>
                <w:sdtContent>
                  <w:p w:rsidR="00852914" w:rsidRDefault="00852914">
                    <w:pPr>
                      <w:pStyle w:val="ResumeText"/>
                    </w:pPr>
                    <w:r>
                      <w:t>Performing both asbestos and lead surveys</w:t>
                    </w:r>
                  </w:p>
                </w:sdtContent>
              </w:sdt>
              <w:sdt>
                <w:sdtPr>
                  <w:id w:val="-2037027727"/>
                  <w:placeholder>
                    <w:docPart w:val="3D288AE0B03C4C9F9BA1D004807B28D1"/>
                  </w:placeholder>
                  <w15:repeatingSectionItem/>
                </w:sdtPr>
                <w:sdtContent>
                  <w:p w:rsidR="00852914" w:rsidRDefault="00852914">
                    <w:pPr>
                      <w:pStyle w:val="ResumeText"/>
                    </w:pPr>
                    <w:r>
                      <w:t>Performing initial mold investigations and sampling</w:t>
                    </w:r>
                  </w:p>
                  <w:p w:rsidR="00852914" w:rsidRDefault="00852914">
                    <w:pPr>
                      <w:pStyle w:val="ResumeText"/>
                    </w:pPr>
                    <w:r>
                      <w:t>Running post-remediation clearance sampling for both mold and asbestos</w:t>
                    </w:r>
                  </w:p>
                </w:sdtContent>
              </w:sdt>
              <w:sdt>
                <w:sdtPr>
                  <w:id w:val="2146690894"/>
                  <w:placeholder>
                    <w:docPart w:val="3D288AE0B03C4C9F9BA1D004807B28D1"/>
                  </w:placeholder>
                  <w15:repeatingSectionItem/>
                </w:sdtPr>
                <w:sdtContent>
                  <w:p w:rsidR="00852914" w:rsidRDefault="00852914">
                    <w:pPr>
                      <w:pStyle w:val="ResumeText"/>
                    </w:pPr>
                    <w:r>
                      <w:t>Compiling results and analytical data into concise and coherent reports</w:t>
                    </w:r>
                  </w:p>
                </w:sdtContent>
              </w:sdt>
              <w:sdt>
                <w:sdtPr>
                  <w:id w:val="417293303"/>
                  <w:placeholder>
                    <w:docPart w:val="3D288AE0B03C4C9F9BA1D004807B28D1"/>
                  </w:placeholder>
                  <w15:repeatingSectionItem/>
                </w:sdtPr>
                <w:sdtContent>
                  <w:p w:rsidR="00852914" w:rsidRDefault="00852914">
                    <w:pPr>
                      <w:pStyle w:val="ResumeText"/>
                    </w:pPr>
                    <w:r>
                      <w:t>Proficient in Microsoft Word and Excel, excellent GPS/navigation skills</w:t>
                    </w:r>
                  </w:p>
                </w:sdtContent>
              </w:sdt>
            </w:sdtContent>
          </w:sdt>
        </w:tc>
      </w:tr>
      <w:tr w:rsidR="00852914" w:rsidTr="00852914">
        <w:tc>
          <w:tcPr>
            <w:tcW w:w="1778" w:type="dxa"/>
          </w:tcPr>
          <w:p w:rsidR="00852914" w:rsidRDefault="00852914">
            <w:pPr>
              <w:pStyle w:val="Heading1"/>
            </w:pPr>
            <w:r>
              <w:t>Work History</w:t>
            </w:r>
          </w:p>
        </w:tc>
        <w:tc>
          <w:tcPr>
            <w:tcW w:w="472" w:type="dxa"/>
          </w:tcPr>
          <w:p w:rsidR="00852914" w:rsidRDefault="00852914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25038024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78156378"/>
                  <w:placeholder>
                    <w:docPart w:val="BB2B6C1855EA4A9DB41CE6949B8FEEC6"/>
                  </w:placeholder>
                  <w15:repeatingSectionItem/>
                </w:sdtPr>
                <w:sdtContent>
                  <w:p w:rsidR="00852914" w:rsidRDefault="00852914">
                    <w:pPr>
                      <w:pStyle w:val="Heading2"/>
                    </w:pPr>
                    <w:r>
                      <w:t>Field technician, patriot environmental laboratories, San diego, ca</w:t>
                    </w:r>
                  </w:p>
                  <w:p w:rsidR="00852914" w:rsidRDefault="00852914">
                    <w:pPr>
                      <w:pStyle w:val="ResumeText"/>
                    </w:pPr>
                    <w:r>
                      <w:t>April 2013-April 2014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59477161"/>
                  <w:placeholder>
                    <w:docPart w:val="BB2B6C1855EA4A9DB41CE6949B8FEEC6"/>
                  </w:placeholder>
                  <w15:repeatingSectionItem/>
                </w:sdtPr>
                <w:sdtContent>
                  <w:p w:rsidR="00852914" w:rsidRDefault="00852914">
                    <w:pPr>
                      <w:pStyle w:val="Heading2"/>
                    </w:pPr>
                    <w:r>
                      <w:t>Project manager, evista environmental, newport beach, ca</w:t>
                    </w:r>
                  </w:p>
                  <w:p w:rsidR="00852914" w:rsidRDefault="00852914">
                    <w:pPr>
                      <w:pStyle w:val="ResumeText"/>
                    </w:pPr>
                    <w:r>
                      <w:t>April 2014-June 2016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686712655"/>
                  <w:placeholder>
                    <w:docPart w:val="BB2B6C1855EA4A9DB41CE6949B8FEEC6"/>
                  </w:placeholder>
                  <w15:repeatingSectionItem/>
                </w:sdtPr>
                <w:sdtContent>
                  <w:p w:rsidR="00852914" w:rsidRDefault="00852914">
                    <w:pPr>
                      <w:pStyle w:val="Heading2"/>
                    </w:pPr>
                    <w:r>
                      <w:t>environmental consultant, american environmental group, westlake village, ca</w:t>
                    </w:r>
                  </w:p>
                  <w:p w:rsidR="00852914" w:rsidRDefault="00852914">
                    <w:pPr>
                      <w:pStyle w:val="ResumeText"/>
                    </w:pPr>
                    <w:r>
                      <w:t>June 2016-present</w:t>
                    </w:r>
                  </w:p>
                </w:sdtContent>
              </w:sdt>
            </w:sdtContent>
          </w:sdt>
        </w:tc>
      </w:tr>
      <w:tr w:rsidR="00852914" w:rsidTr="00852914">
        <w:tc>
          <w:tcPr>
            <w:tcW w:w="1778" w:type="dxa"/>
          </w:tcPr>
          <w:p w:rsidR="00852914" w:rsidRDefault="00852914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:rsidR="00852914" w:rsidRDefault="00852914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2022585296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45637636"/>
                  <w:placeholder>
                    <w:docPart w:val="1B2600337DDC48F3A7EA1D12EB9D9CC4"/>
                  </w:placeholder>
                  <w15:repeatingSectionItem/>
                </w:sdtPr>
                <w:sdtContent>
                  <w:p w:rsidR="00852914" w:rsidRDefault="00852914" w:rsidP="00060606">
                    <w:pPr>
                      <w:pStyle w:val="Heading2"/>
                      <w:spacing w:line="240" w:lineRule="auto"/>
                    </w:pPr>
                    <w:r>
                      <w:t>California state university monterey bay</w:t>
                    </w:r>
                  </w:p>
                  <w:p w:rsidR="00060606" w:rsidRDefault="00852914" w:rsidP="00060606">
                    <w:pPr>
                      <w:spacing w:line="240" w:lineRule="auto"/>
                    </w:pPr>
                    <w:r>
                      <w:t>Bachelors of Science, Environmental Science</w:t>
                    </w:r>
                  </w:p>
                  <w:p w:rsidR="00852914" w:rsidRDefault="00852914" w:rsidP="00060606">
                    <w:pPr>
                      <w:spacing w:line="240" w:lineRule="auto"/>
                    </w:pPr>
                    <w:r>
                      <w:t>2009-1012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822726731"/>
                  <w:placeholder>
                    <w:docPart w:val="1B2600337DDC48F3A7EA1D12EB9D9CC4"/>
                  </w:placeholder>
                  <w15:repeatingSectionItem/>
                </w:sdtPr>
                <w:sdtContent>
                  <w:p w:rsidR="00852914" w:rsidRDefault="00852914">
                    <w:pPr>
                      <w:pStyle w:val="Heading2"/>
                    </w:pPr>
                  </w:p>
                  <w:p w:rsidR="00852914" w:rsidRDefault="00852914">
                    <w:pPr>
                      <w:pStyle w:val="ResumeText"/>
                    </w:pPr>
                  </w:p>
                </w:sdtContent>
              </w:sdt>
            </w:sdtContent>
          </w:sdt>
        </w:tc>
        <w:bookmarkStart w:id="0" w:name="_GoBack"/>
        <w:bookmarkEnd w:id="0"/>
      </w:tr>
      <w:tr w:rsidR="00852914" w:rsidTr="00852914">
        <w:tc>
          <w:tcPr>
            <w:tcW w:w="1778" w:type="dxa"/>
          </w:tcPr>
          <w:p w:rsidR="00852914" w:rsidRDefault="00852914" w:rsidP="001337E8">
            <w:pPr>
              <w:pStyle w:val="Heading1"/>
              <w:jc w:val="left"/>
            </w:pPr>
            <w:r>
              <w:lastRenderedPageBreak/>
              <w:t>References</w:t>
            </w:r>
          </w:p>
        </w:tc>
        <w:tc>
          <w:tcPr>
            <w:tcW w:w="472" w:type="dxa"/>
          </w:tcPr>
          <w:p w:rsidR="00852914" w:rsidRDefault="00852914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4990E3E4613D4CF3812C88A3748152FA"/>
                  </w:placeholder>
                  <w15:color w:val="C0C0C0"/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852914" w:rsidRPr="001337E8" w:rsidRDefault="00852914" w:rsidP="001337E8">
                    <w:pPr>
                      <w:pStyle w:val="Heading2"/>
                      <w:rPr>
                        <w:b w:val="0"/>
                      </w:rPr>
                    </w:pPr>
                    <w:r w:rsidRPr="00852914">
                      <w:rPr>
                        <w:b w:val="0"/>
                      </w:rPr>
                      <w:t>available upon request</w:t>
                    </w:r>
                  </w:p>
                </w:sdtContent>
              </w:sdt>
            </w:sdtContent>
          </w:sdt>
        </w:tc>
      </w:tr>
      <w:tr w:rsidR="00852914" w:rsidTr="00852914">
        <w:trPr>
          <w:trHeight w:val="746"/>
        </w:trPr>
        <w:tc>
          <w:tcPr>
            <w:tcW w:w="1778" w:type="dxa"/>
          </w:tcPr>
          <w:p w:rsidR="00852914" w:rsidRDefault="00852914">
            <w:pPr>
              <w:pStyle w:val="Heading1"/>
            </w:pPr>
          </w:p>
        </w:tc>
        <w:tc>
          <w:tcPr>
            <w:tcW w:w="472" w:type="dxa"/>
          </w:tcPr>
          <w:p w:rsidR="00852914" w:rsidRDefault="00852914"/>
        </w:tc>
        <w:tc>
          <w:tcPr>
            <w:tcW w:w="7830" w:type="dxa"/>
          </w:tcPr>
          <w:p w:rsidR="00852914" w:rsidRDefault="00852914" w:rsidP="00852914">
            <w:pPr>
              <w:pStyle w:val="Heading2"/>
            </w:pPr>
          </w:p>
        </w:tc>
      </w:tr>
    </w:tbl>
    <w:p w:rsidR="004C579E" w:rsidRDefault="004C579E"/>
    <w:sectPr w:rsidR="004C579E">
      <w:footerReference w:type="default" r:id="rId8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7F5" w:rsidRDefault="007037F5">
      <w:pPr>
        <w:spacing w:before="0" w:after="0" w:line="240" w:lineRule="auto"/>
      </w:pPr>
      <w:r>
        <w:separator/>
      </w:r>
    </w:p>
  </w:endnote>
  <w:endnote w:type="continuationSeparator" w:id="0">
    <w:p w:rsidR="007037F5" w:rsidRDefault="007037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6"/>
      <w:gridCol w:w="5044"/>
    </w:tblGrid>
    <w:tr w:rsidR="004C579E">
      <w:tc>
        <w:tcPr>
          <w:tcW w:w="5148" w:type="dxa"/>
        </w:tcPr>
        <w:p w:rsidR="004C579E" w:rsidRDefault="007037F5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60606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1A73B46EB94945338994FFBA138404D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4C579E" w:rsidRDefault="00342175">
              <w:pPr>
                <w:pStyle w:val="Footer"/>
                <w:jc w:val="right"/>
              </w:pPr>
              <w:r>
                <w:t>Jake Williams</w:t>
              </w:r>
            </w:p>
          </w:tc>
        </w:sdtContent>
      </w:sdt>
    </w:tr>
  </w:tbl>
  <w:p w:rsidR="004C579E" w:rsidRDefault="004C5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7F5" w:rsidRDefault="007037F5">
      <w:pPr>
        <w:spacing w:before="0" w:after="0" w:line="240" w:lineRule="auto"/>
      </w:pPr>
      <w:r>
        <w:separator/>
      </w:r>
    </w:p>
  </w:footnote>
  <w:footnote w:type="continuationSeparator" w:id="0">
    <w:p w:rsidR="007037F5" w:rsidRDefault="007037F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175"/>
    <w:rsid w:val="00060606"/>
    <w:rsid w:val="001337E8"/>
    <w:rsid w:val="002A5089"/>
    <w:rsid w:val="00342175"/>
    <w:rsid w:val="004C579E"/>
    <w:rsid w:val="007037F5"/>
    <w:rsid w:val="00800ECD"/>
    <w:rsid w:val="00852914"/>
    <w:rsid w:val="008A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D07A6"/>
  <w15:chartTrackingRefBased/>
  <w15:docId w15:val="{8BE48D04-E33D-400A-83B0-9A02AC68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f4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20D771F64C4FBE83C4DB8313818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B3F1-E31A-4067-93F9-78DE1CC20854}"/>
      </w:docPartPr>
      <w:docPartBody>
        <w:p w:rsidR="00000000" w:rsidRDefault="00961E56">
          <w:pPr>
            <w:pStyle w:val="2220D771F64C4FBE83C4DB8313818744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1A73B46EB94945338994FFBA13840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2C532-40E2-4CA6-8394-5DD27A48537D}"/>
      </w:docPartPr>
      <w:docPartBody>
        <w:p w:rsidR="00000000" w:rsidRDefault="00961E56">
          <w:pPr>
            <w:pStyle w:val="1A73B46EB94945338994FFBA138404D8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3CFFB14FB6964C249FEA7A14AB3FA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B0100-7372-457E-B09C-994A6D5BB158}"/>
      </w:docPartPr>
      <w:docPartBody>
        <w:p w:rsidR="00000000" w:rsidRDefault="001F4EC9" w:rsidP="001F4EC9">
          <w:pPr>
            <w:pStyle w:val="3CFFB14FB6964C249FEA7A14AB3FAEDF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3D288AE0B03C4C9F9BA1D004807B2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B5BA9-C569-40A5-B7DD-C313882A7D71}"/>
      </w:docPartPr>
      <w:docPartBody>
        <w:p w:rsidR="00000000" w:rsidRDefault="001F4EC9" w:rsidP="001F4EC9">
          <w:pPr>
            <w:pStyle w:val="3D288AE0B03C4C9F9BA1D004807B28D1"/>
          </w:pPr>
          <w:r>
            <w:t>[Professional or technical skills]</w:t>
          </w:r>
        </w:p>
      </w:docPartBody>
    </w:docPart>
    <w:docPart>
      <w:docPartPr>
        <w:name w:val="BB2B6C1855EA4A9DB41CE6949B8FE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084EC-7121-489E-827B-DAE2405A5283}"/>
      </w:docPartPr>
      <w:docPartBody>
        <w:p w:rsidR="00000000" w:rsidRDefault="001F4EC9" w:rsidP="001F4EC9">
          <w:pPr>
            <w:pStyle w:val="BB2B6C1855EA4A9DB41CE6949B8FEEC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B2600337DDC48F3A7EA1D12EB9D9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65972-CFE4-4A29-AB88-DD0FE46DF405}"/>
      </w:docPartPr>
      <w:docPartBody>
        <w:p w:rsidR="00000000" w:rsidRDefault="001F4EC9" w:rsidP="001F4EC9">
          <w:pPr>
            <w:pStyle w:val="1B2600337DDC48F3A7EA1D12EB9D9C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990E3E4613D4CF3812C88A374815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D5ED6-239B-40B4-8250-AE05B22188A1}"/>
      </w:docPartPr>
      <w:docPartBody>
        <w:p w:rsidR="00000000" w:rsidRDefault="001F4EC9" w:rsidP="001F4EC9">
          <w:pPr>
            <w:pStyle w:val="4990E3E4613D4CF3812C88A3748152F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EC9"/>
    <w:rsid w:val="001F4EC9"/>
    <w:rsid w:val="0096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F688C8FC3E408E9E02B46F319DF214">
    <w:name w:val="62F688C8FC3E408E9E02B46F319DF214"/>
  </w:style>
  <w:style w:type="paragraph" w:customStyle="1" w:styleId="A0C8025E85D14A538B980FD6E9F4F80C">
    <w:name w:val="A0C8025E85D14A538B980FD6E9F4F80C"/>
  </w:style>
  <w:style w:type="paragraph" w:customStyle="1" w:styleId="A916A40615DA4EAA999E72B5E3596A29">
    <w:name w:val="A916A40615DA4EAA999E72B5E3596A29"/>
  </w:style>
  <w:style w:type="paragraph" w:customStyle="1" w:styleId="1CE8251ADE694714B2FF3910F4B18639">
    <w:name w:val="1CE8251ADE694714B2FF3910F4B18639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A5D2E516225E4A0F9BAD9D09C7EE0E2B">
    <w:name w:val="A5D2E516225E4A0F9BAD9D09C7EE0E2B"/>
  </w:style>
  <w:style w:type="character" w:styleId="PlaceholderText">
    <w:name w:val="Placeholder Text"/>
    <w:basedOn w:val="DefaultParagraphFont"/>
    <w:uiPriority w:val="99"/>
    <w:semiHidden/>
    <w:rsid w:val="001F4EC9"/>
    <w:rPr>
      <w:color w:val="808080"/>
    </w:rPr>
  </w:style>
  <w:style w:type="paragraph" w:customStyle="1" w:styleId="2220D771F64C4FBE83C4DB8313818744">
    <w:name w:val="2220D771F64C4FBE83C4DB8313818744"/>
  </w:style>
  <w:style w:type="paragraph" w:customStyle="1" w:styleId="262BB97112B447A2AFD6EA79DBC2504C">
    <w:name w:val="262BB97112B447A2AFD6EA79DBC2504C"/>
  </w:style>
  <w:style w:type="paragraph" w:customStyle="1" w:styleId="6C86FBC09A4B4E9CA2787318EC4D0F82">
    <w:name w:val="6C86FBC09A4B4E9CA2787318EC4D0F82"/>
  </w:style>
  <w:style w:type="paragraph" w:customStyle="1" w:styleId="9FDF39C825744356A28E50745318F8E8">
    <w:name w:val="9FDF39C825744356A28E50745318F8E8"/>
  </w:style>
  <w:style w:type="paragraph" w:customStyle="1" w:styleId="339AE5AC7D074693AA899DF2826E3069">
    <w:name w:val="339AE5AC7D074693AA899DF2826E3069"/>
  </w:style>
  <w:style w:type="paragraph" w:customStyle="1" w:styleId="934082A6FBAE4E2494049AC04061F547">
    <w:name w:val="934082A6FBAE4E2494049AC04061F547"/>
  </w:style>
  <w:style w:type="paragraph" w:customStyle="1" w:styleId="BDC097F3EE1B4563A2F02C155F018DD6">
    <w:name w:val="BDC097F3EE1B4563A2F02C155F018DD6"/>
  </w:style>
  <w:style w:type="paragraph" w:customStyle="1" w:styleId="3A7CDF744E394DF192D32148A1AEC5F1">
    <w:name w:val="3A7CDF744E394DF192D32148A1AEC5F1"/>
  </w:style>
  <w:style w:type="paragraph" w:customStyle="1" w:styleId="DA6D16D12AF540B9A3434618580EA4AF">
    <w:name w:val="DA6D16D12AF540B9A3434618580EA4AF"/>
  </w:style>
  <w:style w:type="paragraph" w:customStyle="1" w:styleId="EBB5D197729348099014750F2D508B3D">
    <w:name w:val="EBB5D197729348099014750F2D508B3D"/>
  </w:style>
  <w:style w:type="paragraph" w:customStyle="1" w:styleId="1A73B46EB94945338994FFBA138404D8">
    <w:name w:val="1A73B46EB94945338994FFBA138404D8"/>
  </w:style>
  <w:style w:type="paragraph" w:customStyle="1" w:styleId="39994691B89F4A1E98AB0B7527A007DE">
    <w:name w:val="39994691B89F4A1E98AB0B7527A007DE"/>
  </w:style>
  <w:style w:type="paragraph" w:customStyle="1" w:styleId="8973F8B033934E55993B09AEE3B8CF04">
    <w:name w:val="8973F8B033934E55993B09AEE3B8CF04"/>
  </w:style>
  <w:style w:type="paragraph" w:customStyle="1" w:styleId="EB4B4B3B0D6C4B0DAA5EA38297415513">
    <w:name w:val="EB4B4B3B0D6C4B0DAA5EA38297415513"/>
  </w:style>
  <w:style w:type="paragraph" w:customStyle="1" w:styleId="3CFFB14FB6964C249FEA7A14AB3FAEDF">
    <w:name w:val="3CFFB14FB6964C249FEA7A14AB3FAEDF"/>
    <w:rsid w:val="001F4EC9"/>
  </w:style>
  <w:style w:type="paragraph" w:customStyle="1" w:styleId="3D288AE0B03C4C9F9BA1D004807B28D1">
    <w:name w:val="3D288AE0B03C4C9F9BA1D004807B28D1"/>
    <w:rsid w:val="001F4EC9"/>
  </w:style>
  <w:style w:type="paragraph" w:customStyle="1" w:styleId="BB2B6C1855EA4A9DB41CE6949B8FEEC6">
    <w:name w:val="BB2B6C1855EA4A9DB41CE6949B8FEEC6"/>
    <w:rsid w:val="001F4EC9"/>
  </w:style>
  <w:style w:type="paragraph" w:customStyle="1" w:styleId="1B2600337DDC48F3A7EA1D12EB9D9CC4">
    <w:name w:val="1B2600337DDC48F3A7EA1D12EB9D9CC4"/>
    <w:rsid w:val="001F4EC9"/>
  </w:style>
  <w:style w:type="paragraph" w:customStyle="1" w:styleId="4990E3E4613D4CF3812C88A3748152FA">
    <w:name w:val="4990E3E4613D4CF3812C88A3748152FA"/>
    <w:rsid w:val="001F4E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</Template>
  <TotalTime>3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Williams</dc:creator>
  <cp:keywords/>
  <cp:lastModifiedBy>barf42069 420</cp:lastModifiedBy>
  <cp:revision>3</cp:revision>
  <dcterms:created xsi:type="dcterms:W3CDTF">2017-01-30T19:06:00Z</dcterms:created>
  <dcterms:modified xsi:type="dcterms:W3CDTF">2017-01-30T19:09:00Z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